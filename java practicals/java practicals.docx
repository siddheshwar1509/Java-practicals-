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SimSun"/>
          <w:lang w:eastAsia="zh-CN"/>
        </w:rPr>
      </w:pPr>
      <w:r>
        <w:pict>
          <v:rect id="_x0000_s1026" o:spid="_x0000_s1026" o:spt="1" style="position:absolute;left:0pt;margin-left:5.8pt;margin-top:224.75pt;height:38.4pt;width:614.35pt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default"/>
                      <w:sz w:val="84"/>
                    </w:rPr>
                  </w:pPr>
                </w:p>
              </w:txbxContent>
            </v:textbox>
          </v:rect>
        </w:pict>
      </w:r>
      <w:r>
        <w:pict>
          <v:rect id="_x0000_s1027" o:spid="_x0000_s1027" o:spt="1" style="position:absolute;left:0pt;margin-left:1.25pt;margin-top:147pt;height:69.6pt;width:442.4pt;mso-wrap-style:none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8"/>
                    <w:ind w:left="0" w:leftChars="0" w:right="0" w:rightChars="0" w:firstLine="0" w:firstLineChars="0"/>
                    <w:jc w:val="center"/>
                    <w:rPr>
                      <w:rFonts w:hint="default"/>
                      <w:sz w:val="84"/>
                      <w:lang w:val="en-IN"/>
                    </w:rPr>
                  </w:pPr>
                  <w:r>
                    <w:rPr>
                      <w:rFonts w:hint="default"/>
                      <w:sz w:val="84"/>
                      <w:lang w:val="en-US"/>
                    </w:rPr>
                    <w:t xml:space="preserve">CORE </w:t>
                  </w:r>
                  <w:r>
                    <w:rPr>
                      <w:rFonts w:hint="default"/>
                      <w:sz w:val="84"/>
                      <w:lang w:val="en-IN"/>
                    </w:rPr>
                    <w:t xml:space="preserve">JAVA PRACTICALS 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485.95pt;margin-top:316.4pt;height:92.15pt;width:132.15pt;z-index:25166233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720" w:hanging="720" w:hangingChars="300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IN"/>
                    </w:rPr>
                    <w:t xml:space="preserve">NAME- 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SIDDHESHWAR SARANG</w:t>
                  </w:r>
                </w:p>
                <w:p>
                  <w:pPr>
                    <w:rPr>
                      <w:rFonts w:hint="default"/>
                      <w:sz w:val="24"/>
                      <w:szCs w:val="24"/>
                      <w:lang w:val="en-IN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IN"/>
                    </w:rPr>
                    <w:t>CLASS - SYIT</w:t>
                  </w:r>
                </w:p>
                <w:p>
                  <w:pPr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IN"/>
                    </w:rPr>
                    <w:t>ROLL NO - 20410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41</w:t>
                  </w:r>
                </w:p>
                <w:p>
                  <w:pPr>
                    <w:rPr>
                      <w:rFonts w:hint="default"/>
                      <w:sz w:val="24"/>
                      <w:szCs w:val="24"/>
                      <w:lang w:val="en-IN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IN"/>
                    </w:rPr>
                    <w:t>DATE - 0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8</w:t>
                  </w:r>
                  <w:r>
                    <w:rPr>
                      <w:rFonts w:hint="default"/>
                      <w:sz w:val="24"/>
                      <w:szCs w:val="24"/>
                      <w:lang w:val="en-IN"/>
                    </w:rPr>
                    <w:t>-04-2021</w:t>
                  </w:r>
                </w:p>
                <w:p>
                  <w:pPr>
                    <w:rPr>
                      <w:rFonts w:hint="default"/>
                      <w:lang w:val="en-IN"/>
                    </w:rPr>
                  </w:pPr>
                </w:p>
                <w:p>
                  <w:pPr>
                    <w:rPr>
                      <w:rFonts w:hint="default"/>
                      <w:lang w:val="en-IN"/>
                    </w:rPr>
                  </w:pPr>
                </w:p>
                <w:p>
                  <w:pPr>
                    <w:rPr>
                      <w:rFonts w:hint="default"/>
                    </w:rPr>
                  </w:pPr>
                </w:p>
                <w:p/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196.85pt;width:791.3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7" o:title="4"/>
            <o:lock v:ext="edit" grouping="f" rotation="f" text="f" aspectratio="t"/>
          </v:shape>
        </w:pict>
      </w:r>
    </w:p>
    <w:p>
      <w:pPr>
        <w:rPr>
          <w:rFonts w:hint="default"/>
          <w:b/>
          <w:bCs/>
          <w:sz w:val="24"/>
          <w:szCs w:val="24"/>
          <w:lang w:val="en-IN"/>
        </w:rPr>
        <w:sectPr>
          <w:headerReference r:id="rId3" w:type="default"/>
          <w:footerReference r:id="rId4" w:type="default"/>
          <w:pgSz w:w="16838" w:h="11906" w:orient="landscape"/>
          <w:pgMar w:top="1080" w:right="1440" w:bottom="1080" w:left="144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pgNumType w:fmt="decimal" w:start="1"/>
          <w:cols w:space="720" w:num="1"/>
          <w:docGrid w:linePitch="360" w:charSpace="0"/>
        </w:sectPr>
      </w:pPr>
    </w:p>
    <w:p>
      <w:pPr>
        <w:rPr>
          <w:rFonts w:hint="default" w:ascii="Palatino Linotype" w:hAnsi="Palatino Linotype" w:cs="Palatino Linotype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      </w:t>
      </w:r>
      <w:r>
        <w:rPr>
          <w:rFonts w:hint="default" w:ascii="Palatino Linotype" w:hAnsi="Palatino Linotype" w:cs="Palatino Linotype"/>
          <w:b/>
          <w:bCs/>
          <w:sz w:val="24"/>
          <w:szCs w:val="24"/>
          <w:lang w:val="en-US"/>
        </w:rPr>
        <w:t xml:space="preserve">      </w:t>
      </w:r>
      <w:r>
        <w:rPr>
          <w:rFonts w:hint="default" w:ascii="Palatino Linotype" w:hAnsi="Palatino Linotype" w:eastAsia="Cambria" w:cs="Palatino Linotype"/>
          <w:i w:val="0"/>
          <w:iCs w:val="0"/>
          <w:color w:val="000000"/>
          <w:sz w:val="28"/>
          <w:szCs w:val="28"/>
          <w:u w:val="none"/>
          <w:vertAlign w:val="baseline"/>
        </w:rPr>
        <w:t>VIDYA PRASARAK MANDAL’</w:t>
      </w:r>
      <w:r>
        <w:rPr>
          <w:rFonts w:hint="default" w:ascii="Palatino Linotype" w:hAnsi="Palatino Linotype" w:eastAsia="Cambria" w:cs="Palatino Linotype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Palatino Linotype" w:hAnsi="Palatino Linotype" w:eastAsia="Cambria" w:cs="Palatino Linotype"/>
          <w:i w:val="0"/>
          <w:iCs w:val="0"/>
          <w:color w:val="000000"/>
          <w:sz w:val="28"/>
          <w:szCs w:val="28"/>
          <w:u w:val="none"/>
          <w:vertAlign w:val="baseline"/>
        </w:rPr>
        <w:t>S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520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  <w:i w:val="0"/>
          <w:iCs w:val="0"/>
          <w:color w:val="000000"/>
          <w:sz w:val="31"/>
          <w:szCs w:val="31"/>
          <w:u w:val="none"/>
          <w:vertAlign w:val="baseline"/>
        </w:rPr>
        <w:t>COLLEGE OF ARTS, SCIENCE AND COMMERCE  </w:t>
      </w:r>
    </w:p>
    <w:p>
      <w:pPr>
        <w:pStyle w:val="6"/>
        <w:keepNext w:val="0"/>
        <w:keepLines w:val="0"/>
        <w:widowControl/>
        <w:suppressLineNumbers w:val="0"/>
        <w:bidi w:val="0"/>
        <w:spacing w:before="5" w:beforeAutospacing="0" w:after="0" w:afterAutospacing="0" w:line="14" w:lineRule="atLeast"/>
        <w:ind w:firstLine="1680" w:firstLineChars="600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eastAsia="Cambria" w:cs="Palatino Linotype"/>
          <w:i w:val="0"/>
          <w:iCs w:val="0"/>
          <w:color w:val="000000"/>
          <w:sz w:val="28"/>
          <w:szCs w:val="28"/>
          <w:u w:val="none"/>
          <w:vertAlign w:val="baseline"/>
        </w:rPr>
        <w:t>MITHAGAR ROAD, MULUND (E), MUMBAI -400 081 </w:t>
      </w:r>
    </w:p>
    <w:p>
      <w:pPr>
        <w:pStyle w:val="6"/>
        <w:keepNext w:val="0"/>
        <w:keepLines w:val="0"/>
        <w:widowControl/>
        <w:suppressLineNumbers w:val="0"/>
        <w:bidi w:val="0"/>
        <w:spacing w:before="328" w:beforeAutospacing="0" w:after="0" w:afterAutospacing="0" w:line="14" w:lineRule="atLeast"/>
        <w:ind w:firstLine="1541" w:firstLineChars="550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eastAsia="sans-serif" w:cs="Palatino Linotype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DEPARTMENT OF INFORMATION TECHNOLOGY 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firstLine="2941" w:firstLineChars="1050"/>
        <w:rPr>
          <w:rFonts w:hint="default" w:ascii="Palatino Linotype" w:hAnsi="Palatino Linotype" w:eastAsia="sans-serif" w:cs="Palatino Linotype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Palatino Linotype" w:hAnsi="Palatino Linotype" w:eastAsia="sans-serif" w:cs="Palatino Linotype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&amp; COMPUTER SCIENCE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firstLine="2941" w:firstLineChars="1050"/>
        <w:rPr>
          <w:rFonts w:hint="default" w:ascii="Palatino Linotype" w:hAnsi="Palatino Linotype" w:eastAsia="sans-serif" w:cs="Palatino Linotype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firstLine="2560" w:firstLineChars="400"/>
        <w:rPr>
          <w:rFonts w:hint="default" w:ascii="Palatino Linotype" w:hAnsi="Palatino Linotype" w:eastAsia="cursive" w:cs="Palatino Linotype"/>
          <w:i w:val="0"/>
          <w:iCs w:val="0"/>
          <w:color w:val="000000"/>
          <w:sz w:val="64"/>
          <w:szCs w:val="64"/>
          <w:u w:val="singl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firstLine="2560" w:firstLineChars="400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eastAsia="cursive" w:cs="Palatino Linotype"/>
          <w:i w:val="0"/>
          <w:iCs w:val="0"/>
          <w:color w:val="000000"/>
          <w:sz w:val="64"/>
          <w:szCs w:val="64"/>
          <w:u w:val="single"/>
          <w:vertAlign w:val="baseline"/>
        </w:rPr>
        <w:t>CERTIFICATE</w:t>
      </w:r>
      <w:r>
        <w:rPr>
          <w:rFonts w:hint="default" w:ascii="Palatino Linotype" w:hAnsi="Palatino Linotype" w:eastAsia="cursive" w:cs="Palatino Linotype"/>
          <w:i w:val="0"/>
          <w:iCs w:val="0"/>
          <w:color w:val="000000"/>
          <w:sz w:val="64"/>
          <w:szCs w:val="64"/>
          <w:u w:val="none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26" w:beforeAutospacing="0" w:after="0" w:afterAutospacing="0" w:line="14" w:lineRule="atLeast"/>
        <w:ind w:left="428" w:leftChars="214" w:right="48" w:firstLine="1552" w:firstLineChars="388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  <w:i w:val="0"/>
          <w:iCs w:val="0"/>
          <w:color w:val="000000"/>
          <w:sz w:val="40"/>
          <w:szCs w:val="40"/>
          <w:u w:val="none"/>
          <w:vertAlign w:val="baseline"/>
        </w:rPr>
        <w:t>This is to certify that MR</w:t>
      </w:r>
      <w:r>
        <w:rPr>
          <w:rFonts w:hint="default" w:ascii="Palatino Linotype" w:hAnsi="Palatino Linotype" w:eastAsia="sans-serif" w:cs="Palatino Linotype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.</w:t>
      </w:r>
      <w:r>
        <w:rPr>
          <w:rFonts w:hint="default" w:ascii="Palatino Linotype" w:hAnsi="Palatino Linotype" w:eastAsia="sans-serif" w:cs="Palatino Linotype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SARANG SIDDHESHWAR OMPRAKASH</w:t>
      </w:r>
      <w:r>
        <w:rPr>
          <w:rFonts w:hint="default" w:ascii="Palatino Linotype" w:hAnsi="Palatino Linotype" w:eastAsia="sans-serif" w:cs="Palatino Linotype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S</w:t>
      </w:r>
      <w:r>
        <w:rPr>
          <w:rFonts w:hint="default" w:ascii="Palatino Linotype" w:hAnsi="Palatino Linotype" w:eastAsia="sans-serif" w:cs="Palatino Linotype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 xml:space="preserve">eat </w:t>
      </w:r>
      <w:r>
        <w:rPr>
          <w:rFonts w:hint="default" w:ascii="Palatino Linotype" w:hAnsi="Palatino Linotype" w:cs="Palatino Linotype"/>
          <w:i w:val="0"/>
          <w:iCs w:val="0"/>
          <w:color w:val="000000"/>
          <w:sz w:val="40"/>
          <w:szCs w:val="40"/>
          <w:u w:val="none"/>
          <w:vertAlign w:val="baseline"/>
        </w:rPr>
        <w:t>No.</w:t>
      </w:r>
      <w:r>
        <w:rPr>
          <w:rFonts w:hint="default" w:ascii="Palatino Linotype" w:hAnsi="Palatino Linotype" w:eastAsia="sans-serif" w:cs="Palatino Linotype"/>
          <w:b/>
          <w:bCs/>
          <w:i w:val="0"/>
          <w:iCs w:val="0"/>
          <w:color w:val="000000"/>
          <w:sz w:val="40"/>
          <w:szCs w:val="40"/>
          <w:u w:val="single"/>
          <w:vertAlign w:val="baseline"/>
        </w:rPr>
        <w:t>20410</w:t>
      </w:r>
      <w:r>
        <w:rPr>
          <w:rFonts w:hint="default" w:ascii="Palatino Linotype" w:hAnsi="Palatino Linotype" w:eastAsia="sans-serif" w:cs="Palatino Linotype"/>
          <w:b/>
          <w:bCs/>
          <w:i w:val="0"/>
          <w:iCs w:val="0"/>
          <w:color w:val="000000"/>
          <w:sz w:val="40"/>
          <w:szCs w:val="40"/>
          <w:u w:val="single"/>
          <w:vertAlign w:val="baseline"/>
          <w:lang w:val="en-US"/>
        </w:rPr>
        <w:t>41</w:t>
      </w:r>
      <w:r>
        <w:rPr>
          <w:rFonts w:hint="default" w:ascii="Palatino Linotype" w:hAnsi="Palatino Linotype" w:eastAsia="sans-serif" w:cs="Palatino Linotype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</w:t>
      </w:r>
      <w:r>
        <w:rPr>
          <w:rFonts w:hint="default" w:ascii="Palatino Linotype" w:hAnsi="Palatino Linotype" w:cs="Palatino Linotype"/>
          <w:i w:val="0"/>
          <w:iCs w:val="0"/>
          <w:color w:val="000000"/>
          <w:sz w:val="40"/>
          <w:szCs w:val="40"/>
          <w:u w:val="none"/>
          <w:vertAlign w:val="baseline"/>
        </w:rPr>
        <w:t>has completed the practicals in the</w:t>
      </w:r>
      <w:r>
        <w:rPr>
          <w:rFonts w:hint="default" w:ascii="Palatino Linotype" w:hAnsi="Palatino Linotype" w:cs="Palatino Linotype"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 xml:space="preserve"> </w:t>
      </w:r>
      <w:r>
        <w:rPr>
          <w:rFonts w:hint="default" w:ascii="Palatino Linotype" w:hAnsi="Palatino Linotype" w:cs="Palatino Linotype"/>
          <w:i w:val="0"/>
          <w:iCs w:val="0"/>
          <w:color w:val="000000"/>
          <w:sz w:val="40"/>
          <w:szCs w:val="40"/>
          <w:u w:val="none"/>
          <w:vertAlign w:val="baseline"/>
        </w:rPr>
        <w:t xml:space="preserve">subject of </w:t>
      </w:r>
      <w:r>
        <w:rPr>
          <w:rFonts w:hint="default" w:ascii="Palatino Linotype" w:hAnsi="Palatino Linotype" w:cs="Palatino Linotype"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Core Java</w:t>
      </w:r>
      <w:r>
        <w:rPr>
          <w:rFonts w:hint="default" w:ascii="Palatino Linotype" w:hAnsi="Palatino Linotype" w:cs="Palatino Linotype"/>
          <w:i w:val="0"/>
          <w:iCs w:val="0"/>
          <w:color w:val="000000"/>
          <w:sz w:val="40"/>
          <w:szCs w:val="40"/>
          <w:u w:val="none"/>
          <w:vertAlign w:val="baseline"/>
        </w:rPr>
        <w:t xml:space="preserve"> in partial fulfillment of </w:t>
      </w:r>
      <w:r>
        <w:rPr>
          <w:rFonts w:hint="default" w:ascii="Palatino Linotype" w:hAnsi="Palatino Linotype" w:eastAsia="sans-serif" w:cs="Palatino Linotype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B.Sc (IT)  SEM</w:t>
      </w:r>
      <w:r>
        <w:rPr>
          <w:rFonts w:hint="default" w:ascii="Palatino Linotype" w:hAnsi="Palatino Linotype" w:eastAsia="sans-serif" w:cs="Palatino Linotype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 xml:space="preserve"> </w:t>
      </w:r>
      <w:r>
        <w:rPr>
          <w:rFonts w:hint="default" w:ascii="Palatino Linotype" w:hAnsi="Palatino Linotype" w:eastAsia="sans-serif" w:cs="Palatino Linotype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-</w:t>
      </w:r>
      <w:r>
        <w:rPr>
          <w:rFonts w:hint="default" w:ascii="Palatino Linotype" w:hAnsi="Palatino Linotype" w:eastAsia="sans-serif" w:cs="Palatino Linotype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 xml:space="preserve"> </w:t>
      </w:r>
      <w:r>
        <w:rPr>
          <w:rFonts w:hint="default" w:ascii="Palatino Linotype" w:hAnsi="Palatino Linotype" w:eastAsia="sans-serif" w:cs="Palatino Linotype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I</w:t>
      </w:r>
      <w:r>
        <w:rPr>
          <w:rFonts w:hint="default" w:ascii="Palatino Linotype" w:hAnsi="Palatino Linotype" w:eastAsia="sans-serif" w:cs="Palatino Linotype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V</w:t>
      </w:r>
      <w:r>
        <w:rPr>
          <w:rFonts w:hint="default" w:ascii="Palatino Linotype" w:hAnsi="Palatino Linotype" w:eastAsia="sans-serif" w:cs="Palatino Linotype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. </w:t>
      </w:r>
    </w:p>
    <w:p>
      <w:pPr>
        <w:pStyle w:val="6"/>
        <w:keepNext w:val="0"/>
        <w:keepLines w:val="0"/>
        <w:widowControl/>
        <w:suppressLineNumbers w:val="0"/>
        <w:bidi w:val="0"/>
        <w:spacing w:before="337" w:beforeAutospacing="0" w:after="0" w:afterAutospacing="0" w:line="14" w:lineRule="atLeast"/>
        <w:ind w:left="91" w:right="642" w:firstLine="2000" w:firstLineChars="500"/>
      </w:pPr>
      <w:r>
        <w:rPr>
          <w:rFonts w:hint="default" w:ascii="Palatino Linotype" w:hAnsi="Palatino Linotype" w:cs="Palatino Linotype"/>
          <w:i w:val="0"/>
          <w:iCs w:val="0"/>
          <w:color w:val="000000"/>
          <w:sz w:val="40"/>
          <w:szCs w:val="40"/>
          <w:u w:val="none"/>
          <w:vertAlign w:val="baseline"/>
        </w:rPr>
        <w:t>It is further certified that he/she has completed all required  practicals of the subject successfully</w:t>
      </w:r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</w:rPr>
        <w:t>. </w:t>
      </w:r>
    </w:p>
    <w:p>
      <w:pPr>
        <w:pStyle w:val="6"/>
        <w:keepNext w:val="0"/>
        <w:keepLines w:val="0"/>
        <w:widowControl/>
        <w:suppressLineNumbers w:val="0"/>
        <w:bidi w:val="0"/>
        <w:spacing w:before="2327" w:beforeAutospacing="0" w:after="0" w:afterAutospacing="0" w:line="14" w:lineRule="atLeast"/>
        <w:ind w:left="100" w:right="2689"/>
        <w:jc w:val="center"/>
      </w:pP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33"/>
          <w:szCs w:val="33"/>
          <w:u w:val="none"/>
          <w:vertAlign w:val="baseline"/>
        </w:rPr>
        <w:t>                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ind w:firstLine="241" w:firstLineChars="1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SIGNATURE OF PRACTICAL INCHARGE                                                   SIGNATURE OF H.O.D/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</w:t>
      </w:r>
      <w:r>
        <w:rPr>
          <w:rFonts w:hint="default"/>
          <w:b/>
          <w:bCs/>
          <w:sz w:val="24"/>
          <w:szCs w:val="24"/>
          <w:lang w:val="en-IN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    CO- ORDINATOR</w:t>
      </w:r>
      <w:r>
        <w:rPr>
          <w:rFonts w:hint="default"/>
          <w:b/>
          <w:bCs/>
          <w:sz w:val="24"/>
          <w:szCs w:val="24"/>
          <w:lang w:val="en-IN"/>
        </w:rPr>
        <w:t xml:space="preserve">   </w:t>
      </w:r>
    </w:p>
    <w:p>
      <w:pPr>
        <w:rPr>
          <w:rFonts w:hint="default"/>
          <w:b/>
          <w:bCs/>
          <w:sz w:val="24"/>
          <w:szCs w:val="24"/>
          <w:lang w:val="en-IN"/>
        </w:rPr>
        <w:sectPr>
          <w:footerReference r:id="rId5" w:type="default"/>
          <w:pgSz w:w="11906" w:h="16838"/>
          <w:pgMar w:top="1440" w:right="1080" w:bottom="1440" w:left="108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pgNumType w:fmt="decimal" w:start="1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9"/>
        <w:gridCol w:w="92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7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List of Practical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2"/>
              <w:jc w:val="right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Java Basics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4" w:lineRule="atLeast"/>
              <w:ind w:left="114" w:right="43" w:hanging="2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that takes a number as input and prints its multiplication  table upto 10.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6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9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b.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to display the following pattern.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9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*****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89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****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3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 ***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3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 **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3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 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to print the area and perimeter of a circle.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2"/>
              <w:jc w:val="right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7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Use of Operators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to add two binary numbers.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2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9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b.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4" w:lineRule="atLeast"/>
              <w:ind w:left="114" w:right="43" w:hanging="3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to convert a decimal number to binary number and vice  versa.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to reverse a string.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2"/>
              <w:jc w:val="right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Java Data Types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4" w:lineRule="atLeast"/>
              <w:ind w:left="114" w:right="43" w:hanging="8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to count the letters, spaces, numbers and other characters of  an input string.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9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b.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4" w:lineRule="atLeast"/>
              <w:ind w:left="117" w:right="43" w:firstLine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Implement a Java function that calculates the sum of digits for a given char array  consisting of the digits '0' to '9'. The function should return the digit sum as a long  value.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6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Find the smallest and largest element from the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2"/>
              <w:jc w:val="right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4. 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6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Methods and Constructors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7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Designed a class SortData that contains the method asec() and desc().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9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b.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7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Designed a class that demonstrates the use of constructor and destructor.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to demonstrate the implementation of abstract class.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9"/>
        <w:gridCol w:w="92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2"/>
              <w:jc w:val="right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5. 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8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Inheritance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to implement single level inheritance.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9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b.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to implement method overriding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to implement multiple inheritance.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2"/>
              <w:jc w:val="right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6. 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7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Packages and Arrays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Create a package, Add the necessary classes and import the package in java class.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9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b.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to add two matrices and print the resultant matrix.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4" w:lineRule="atLeast"/>
              <w:ind w:left="114" w:right="330" w:hanging="11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for multiplying two matrices and print the product for the  same.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2"/>
              <w:jc w:val="right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7. 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7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Vectors and Multithreading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to implement the vectors.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9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b.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to implement thread life cycle.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to implement multithreading.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2"/>
              <w:jc w:val="right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8. 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7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File Handling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2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4" w:lineRule="atLeast"/>
              <w:ind w:left="114" w:right="818" w:hanging="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to open a file and display the contents in the console  window.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9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b.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to copy the contents from one file to other file.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to read the student data from user and store it in the file.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2"/>
              <w:jc w:val="right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9. 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2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GUI and Exception Handling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7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Design a AWT program to print the factorial for an input value.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2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9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b.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4" w:lineRule="atLeast"/>
              <w:ind w:left="117" w:right="211" w:hanging="8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Design an AWT programto perform various string operations like reverse string,  string concatenation 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Write a java program to implement exception handling.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132"/>
              <w:jc w:val="right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10. 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2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GUI Programming.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2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4" w:lineRule="atLeast"/>
              <w:ind w:left="117" w:right="119" w:hanging="5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Design an AWT application that contains the interface to add student information  and display the same.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9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b.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7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Design a calculator based on AWT application.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72"/>
              <w:jc w:val="righ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7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Design an AWT application to generate result marks sheet.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ind w:firstLine="3614" w:firstLineChars="1500"/>
        <w:rPr>
          <w:rFonts w:hint="default"/>
          <w:b/>
          <w:bCs/>
          <w:sz w:val="24"/>
          <w:szCs w:val="24"/>
          <w:u w:val="single"/>
          <w:lang w:val="en-IN"/>
        </w:rPr>
        <w:sectPr>
          <w:pgSz w:w="11906" w:h="16838"/>
          <w:pgMar w:top="1440" w:right="1080" w:bottom="1440" w:left="108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pgNumType w:fmt="decimal" w:start="1"/>
          <w:cols w:space="720" w:num="1"/>
          <w:docGrid w:linePitch="360" w:charSpace="0"/>
        </w:sectPr>
      </w:pPr>
    </w:p>
    <w:p>
      <w:pPr>
        <w:ind w:firstLine="3614" w:firstLineChars="1500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PRACTICAL NO 1</w:t>
      </w: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IN"/>
        </w:rPr>
        <w:t>PRACTICAL NO 1 (A)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java.util.Scanner;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class PR1A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static void main(String[] args)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Scanner s = new Scanner(System.in);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System.out.print("enter number: 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n=s.nextInt();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for(int i=1; i&lt;=10; i++)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System.out.Println (n+"*"+i+"="+n*i);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r>
        <w:drawing>
          <wp:inline distT="0" distB="0" distL="114300" distR="114300">
            <wp:extent cx="5569585" cy="3564890"/>
            <wp:effectExtent l="0" t="0" r="8255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PRACTICAL NO 1 (B) 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java.util.Scanner;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class PR1B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static void main (String[] args)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(int i=5; i&gt;=1; i--)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(int j=1; j&lt;=i; j++)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System.out.print("*");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6080125" cy="3207385"/>
            <wp:effectExtent l="0" t="0" r="635" b="825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1 (C)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java.util.Scanner;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class PR1C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static void main(String[] args)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double r=1.2f;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double perimeter=2*3.14*r;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double area=3.14*r*r;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System.out.println("Perimeter is:= "+perimeter);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System.out.println("Area is:= "+area);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6096000" cy="2689860"/>
            <wp:effectExtent l="0" t="0" r="0" b="762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</w:t>
      </w:r>
      <w:r>
        <w:rPr>
          <w:rFonts w:hint="default"/>
          <w:b/>
          <w:bCs/>
          <w:sz w:val="24"/>
          <w:szCs w:val="24"/>
          <w:lang w:val="en-IN"/>
        </w:rPr>
        <w:t>PRACTICAL NO 2: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2 (A)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java.util.Scanner;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class PR2A{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static void main (String[] args)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long binary1, binary2;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i = 0, remainder = 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int[] sum = new int [20];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Scanner in = new Scanner (System.in);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System.out.print("Input first binary number:");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binary1 = in.nextLong();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System.out.print("Input second binary number:");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binary2 = in.nextLong();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while (binary1 != 0 || binary2 !=0)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sum[i++] = (int)((binary1 % 10 + binary2 % 10 + remainder)% 2);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remainder = (int)((binary1 % 10 + binary2 % 10 + remainder)/ 2);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binary1 = binary1 / 10;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binary2 = binary2 / 10;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 (remainder !=0){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sum[i++] = remainder;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--i;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System.out.print("sum of two binary numbers:");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while(i &gt;= 0){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System.out.print(sum[i--]);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System.out.print("\n");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5974080" cy="2155825"/>
            <wp:effectExtent l="0" t="0" r="0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2 (B)(1)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java.io.*;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PR2B1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//function to convert decimal to binary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static void decToBinary(int n)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//array to store binary number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int[]binaryNum = new int[1000];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//counter to binary array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i = 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while (n&gt;0)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//storing remainder in binary array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binaryNum[i] = n % 2;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 = n / 2;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i++;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//printing binary array in reverse order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(int j = i-1; j&gt;=0; j--)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System.out.print(binaryNum[j]);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static void main(String[]args)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n = 17;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decToBinary(n);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6050280" cy="1599565"/>
            <wp:effectExtent l="0" t="0" r="0" b="63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2(B)(2)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java.io.*;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PR2B2{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static int binaryToDecimal(int n)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num = n;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dec_value = 0;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//initializing base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//value to 1, i.e 2^0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base = 1;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temp = num;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while(temp &gt; 0){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last_digit = temp % 10;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temp = temp / 10;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dec_value += last_digit * base 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base = base * 2;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return dec_value;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static void main(String[]args)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num = 10101001;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System.out.println(binaryToDecimal(num));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6042025" cy="1828165"/>
            <wp:effectExtent l="0" t="0" r="8255" b="63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2 (C)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java.util.Scanner;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class PR2C{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static void main (String[] args)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//two variables to hold two input binary numbers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long b1, b2;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i = 0, carry = 0;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//this is to hold the output binary number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int[] sum = new int[10];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//to read the input binary numbers entered by user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Scanner scanner = new Scanner (System.in);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//getting first binary number from user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 ("Enter first binary number:");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b1 = scanner.nextLong();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//getiinf second binary number from user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System.out.print("Enter second binary number:");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b2 = scanner.nextLong();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//closing scanner after use to avoid memory leak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scanner.close();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while (b1 != 0 || b2!= 0)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sum[i++] = (int) ((b1 % 10 + b2 % 10 + carry) % 2);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carry = (int) ((b1 % 10 + b2 % 10 + carry) / 2);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b1 = b1 / 10;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b2 = b2 / 10;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 (carry != 0){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sum[i++] = carry;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--i;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System.out.print("output:");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while (i &gt;= 0){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System.out.print(sum[i--]);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System.out.print("\n");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927725" cy="2613660"/>
            <wp:effectExtent l="0" t="0" r="635" b="762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                                                               PRACTICAL NO 3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3(A)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java.util.Scanner;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class PR3A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static void main(String[] args){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Scanner sc= new Scanner (System.in);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System.out.println("Enter a string:");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String str= sc.nextLine();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count(str);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static void count(String x)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char[] ch = x.toCharArray();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letter = 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space = 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num = 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other = 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for(int i = 0;i&lt;x.length();i++)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if(Character.isLetter(ch[i]))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letter ++;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 if (Character.isDigit(ch[i]))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num ++;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 if(Character.isSpaceChar(ch[i]))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space ++;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other ++;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System.out.println("the no of letters,spaces, digits in string is:");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System.out.println("letter:"+letter);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System.out.println("space:"+space);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System.out.println("number:"+num);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System.out.println("other:"+other);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6026785" cy="3169285"/>
            <wp:effectExtent l="0" t="0" r="8255" b="63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3 (B)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java.util.*;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PR3B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static void main (String args[])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Scanner ob=new Scanner(System.in);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System.out.print("Enter the any string:");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String s=ob.nextLine 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count(s);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static void count(String str)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sum=0;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d=0;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char ch[]=str.toCharArray();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for(int i=0;i&lt;str.length();i++)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if(Character.isDigit(ch[i]))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sum+=Character.getNumericValue(ch[i]);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System.out.println("your addition is :"+sum);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drawing>
          <wp:inline distT="0" distB="0" distL="114300" distR="114300">
            <wp:extent cx="5951220" cy="1722120"/>
            <wp:effectExtent l="0" t="0" r="762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3 (C)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class PR3C{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static void main(String[]args){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//number array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numbers [] = new int []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{55,32,45,98,82,11,9,39,50};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//assign first element of an array to largest and smallest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smallest = numbers [0];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largest = numbers [0];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(int i = 1;i &lt; numbers.length; i++){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if(numbers[i] &gt; largest)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largest = numbers[i];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else if (numbers[i] &lt; smallest)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smallest = numbers[i];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System.out.println("largest number is :" + largest);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System.out.println("smallest number is :" + smallest);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981065" cy="2011045"/>
            <wp:effectExtent l="0" t="0" r="8255" b="63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</w:t>
      </w:r>
      <w:r>
        <w:rPr>
          <w:rFonts w:hint="default"/>
          <w:b/>
          <w:bCs/>
          <w:sz w:val="28"/>
          <w:szCs w:val="28"/>
          <w:lang w:val="en-IN"/>
        </w:rPr>
        <w:t xml:space="preserve">                                                       </w:t>
      </w:r>
      <w:r>
        <w:rPr>
          <w:rFonts w:hint="default"/>
          <w:b/>
          <w:bCs/>
          <w:sz w:val="24"/>
          <w:szCs w:val="24"/>
          <w:lang w:val="en-IN"/>
        </w:rPr>
        <w:t>PRACTICAL NO 4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4 (A)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java.util.*;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PR4A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Scanner input=new Scanner(System.in);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num,i;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arr[];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temp=0;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void getdata()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System.out.print("enter the size of array:");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num=input.nextInt();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arr=new int[num];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System.out.print("enter the number:");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for(i=0;i&lt;num;i++)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arr[i]=input.nextInt();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void putdata()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System.out.print("given numbers are:");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for(i=0;i&lt;num;i++)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System.out.println(arr[i]);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void asce()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for(i=0;i&lt;num;i++)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for(int j=i+1;j&lt;num;j++)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if(arr[i]&gt;arr[j])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temp=arr[i];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arr[i]=arr[j];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arr[j]=temp;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System.out.print("ascending order of number are:");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for(int i=0;i&lt;num;i++)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System.out.println(arr[i]);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void desc()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for(i=0;i&lt;num;i++)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for(int j=i+1;j&lt;num;j++)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if(arr[i]&lt;arr[j])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temp=arr[i];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arr[i]=arr[j];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arr[j]=temp;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System.out.print("descending order of number are:");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for(int i=0;i&lt;num;i++)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System.out.println(arr[i]);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static void main(String args[])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PR4A ob=new PR4A();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ob.getdata();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ob.putdata();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ob.asce();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ob.desc();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935345" cy="5173345"/>
            <wp:effectExtent l="0" t="0" r="8255" b="825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4 (B)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xyz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xyz()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System.out.println("constrictor method.........");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protected void finalize()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System.out.print("Garbage collected.......");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PR4B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static void main(String args[])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xyz ob=new xyz();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ob=null;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System.gc();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}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6004560" cy="195072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4 (C)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java.util.Scanner;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abstract class test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abstract void get();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test1 extends test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get()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a,b;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Scanner ob=new Scanner(System.in);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System.out.print("enter 1st number:");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a=ob.nextInt();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System.out.println("enter 2nd number:");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b=ob.nextInt();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System.out.println("Addition is:"+(a+b));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PR4C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static void main(String args[])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test1 obj=new test1();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obj.get();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935980" cy="2255520"/>
            <wp:effectExtent l="0" t="0" r="762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                                                       PRACTICAL NO 5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5 (A)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class shape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length;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breadth;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class Rectangle extends shape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area;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void calculateArea()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area=length*breadth;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PR5A{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static void main(String args[])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Rectangle r = new Rectangle();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//assigning values to shape class attributes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r.length = 10;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r.breadth = 20;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//calculate the area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r.calculateArea();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System.out.println("the area of rectangle is "+ r.area);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6011545" cy="1896745"/>
            <wp:effectExtent l="0" t="0" r="8255" b="8255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5 (B)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shape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r,b;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double area=0.0;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void print()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System.out.println("area="+area);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class circle extends shape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//to initialize value of radius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circle(int x)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r=x;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//method overriding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void print()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area=Math.PI*r*r;   //3.14*2*2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//super is used to call method of base class shape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super.print();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class rect extends shape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rect(int x,int y)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r=x;b=y;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//method overriding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void print()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area=r*b; //area=2*3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super.print();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PR5B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static void main(String args[])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shape s1=new shape();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circle c1=new circle(2);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rect r1=new rect(2,3);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s1.print();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c1.print();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r1.print();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5966460" cy="1980565"/>
            <wp:effectExtent l="0" t="0" r="7620" b="635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5 (C)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interface MotorBike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speed=50;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void totalDistance();  //method declaration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interface Cycle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Distance=150;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void speed();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class PR5C implements MotorBike,Cycle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totalDistance;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avgSpeed;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void totalDistance()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{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totalDistance=speed*Distance;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System.out.println("Total distance travelled:"+totalDistance);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void speed()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avgSpeed=totalDistance/speed;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System.out.println("average speed maintained: "+avgSpeed);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static void main(String args[])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PR5C t1=new PR5C();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t1.totalDistance();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t1.speed();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942965" cy="2094865"/>
            <wp:effectExtent l="0" t="0" r="635" b="8255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ind w:firstLine="3855" w:firstLineChars="1600"/>
        <w:rPr>
          <w:rFonts w:hint="default"/>
          <w:b/>
          <w:bCs/>
          <w:sz w:val="24"/>
          <w:szCs w:val="24"/>
          <w:lang w:val="en-IN"/>
        </w:rPr>
      </w:pPr>
    </w:p>
    <w:p>
      <w:pPr>
        <w:ind w:firstLine="3855" w:firstLineChars="160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6</w:t>
      </w:r>
    </w:p>
    <w:p>
      <w:pPr>
        <w:ind w:firstLine="3855" w:firstLineChars="1600"/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 NO 6 (A)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package mypack;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class PR6A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static void main(String args[])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System.out.println("welcome to package");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OUTPUT-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004560" cy="1409065"/>
            <wp:effectExtent l="0" t="0" r="0" b="8255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6 (B)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class PR6B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static void main(String args[])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//creating two matrices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a[][]={{1,3,4},{2,4,3},{3,4,5}};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 b[][]={{1,3,4},{2,4,3},{1,2,4}};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//creating another matrix to store the sum of two matrices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int c[][]=new int[3][3]; //3 rows and 3 columns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//adding and printing addition of 2 matrices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(int i=0;i&lt;3;i++)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(int j=0;j&lt;3;j++)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c[i][j]=a[i][j]+b[i][j];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System.out.print(c[i][j]+"");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System.out.println(); //new row//line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r>
        <w:drawing>
          <wp:inline distT="0" distB="0" distL="114300" distR="114300">
            <wp:extent cx="5935980" cy="1813560"/>
            <wp:effectExtent l="0" t="0" r="7620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6 (C)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class PR6C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static void main(String args[])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//creating two matrices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a[][]={{1,1,1},{2,2,2},{3,3,3}};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b[][]={{1,1,1},{2,2,2},{3,3,3}};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//creating another matrix to store the ,ultiplication of two matrices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int c[][]=new int[3][3];//3 rows and 3 columns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//multiplying and printing multiplication of 2 matrices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for(int i=0;i&lt;3;i++)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for(int j=0;j&lt;3;j++)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c[i][j]=0;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for(int k=0;k&lt;3;k++)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c[i][j]+=a[i][j]*b[k][j];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}//end of k loop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System.out.print(c[i][j]+" ");//printing matrix element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}//end of j loop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System.out.println();//new line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6050280" cy="1622425"/>
            <wp:effectExtent l="0" t="0" r="0" b="8255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                          </w:t>
      </w:r>
      <w:r>
        <w:rPr>
          <w:rFonts w:hint="default"/>
          <w:b/>
          <w:bCs/>
          <w:sz w:val="24"/>
          <w:szCs w:val="24"/>
          <w:lang w:val="en-IN"/>
        </w:rPr>
        <w:t xml:space="preserve"> </w:t>
      </w:r>
    </w:p>
    <w:p>
      <w:pPr>
        <w:ind w:firstLine="3735" w:firstLineChars="1550"/>
        <w:rPr>
          <w:rFonts w:hint="default"/>
          <w:b/>
          <w:bCs/>
          <w:sz w:val="24"/>
          <w:szCs w:val="24"/>
          <w:lang w:val="en-IN"/>
        </w:rPr>
      </w:pPr>
    </w:p>
    <w:p>
      <w:pPr>
        <w:ind w:firstLine="3735" w:firstLineChars="155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7</w:t>
      </w:r>
    </w:p>
    <w:p>
      <w:pPr>
        <w:ind w:firstLine="3735" w:firstLineChars="1550"/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7 (A)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java.util.Vector;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PR7A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static void main(String args[])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Vector&lt;String&gt;v=new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Vector&lt;String&gt;();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v.add("Red");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v.add("Green");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v.add("Blue");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System.out.println("Vector Elements are:-"+v);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v.add(2,"Yellow");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System.out.println("After Adding Elements at second position:-"+v);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System.out.println("Elements at third position:-"+v.get(3));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System.out.println("First Element:-"+v.firstElement());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System.out.println("Last Element:-"+v.lastElement());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System.out.println("Is this Vector empty?"+v.isEmpty());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r>
        <w:rPr>
          <w:rFonts w:hint="default"/>
          <w:b/>
          <w:bCs/>
          <w:sz w:val="24"/>
          <w:szCs w:val="24"/>
          <w:lang w:val="en-US"/>
        </w:rPr>
        <w:t>OUTPUT-</w:t>
      </w:r>
      <w:r>
        <w:drawing>
          <wp:inline distT="0" distB="0" distL="114300" distR="114300">
            <wp:extent cx="6111240" cy="271208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7 (B)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java.util.Vector;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PR7B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static void main(String args[])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System.out.println(Thread.currentThread().getName());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for(int i=0;i&lt;10;i++)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new Thread(""+i)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void run()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System.out.println("Thread:"+getName()+"running");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}.start();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OUTPUT-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6065520" cy="3496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7 (C)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java.io.*;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class A extends Thread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void run()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System.out.println("Start A");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for(int i=1;i&lt;=5;i++)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System.out.println("Thread A i:"+i);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System.out.println("Exit A");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B extends Thread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void run()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System.out.println("Start B");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for(int j=1;j&lt;=5;j++)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System.out.println("Thread B j:"+j);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System.out.println("Exit B");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class C extends Thread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void run()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System.out.println("Start C");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for(int k=1;k&lt;=5;k++)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System.out.println("Thread C k:"+k);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System.out.println("Exit C");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class D extends Thread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void run()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System.out.println("Start D");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for(int m=1;m&lt;=5;m++)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System.out.println("Thread D m:"+m);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System.out.println("Exit D");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class PR7C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static void main(String args[])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new A().start();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new B().start();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new C().start();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new D().start();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OUTPUT-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732020" cy="336042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55" w:firstLineChars="16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IN"/>
        </w:rPr>
        <w:t xml:space="preserve">PRACTICAL NO </w:t>
      </w:r>
      <w:r>
        <w:rPr>
          <w:rFonts w:hint="default"/>
          <w:b/>
          <w:bCs/>
          <w:sz w:val="24"/>
          <w:szCs w:val="24"/>
          <w:lang w:val="en-US"/>
        </w:rPr>
        <w:t>8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8 (A)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java.util.Scanner;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java.io.*;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class PR8A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static void main(String[] args)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String fname;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Scanner scan = new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Scanner(System.in);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//enter filename with extension to open and read its content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System.out.print("Enter file name to open(with extensions like file.txt):");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fname=scan.nextLine();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//this will reference only one line at a time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String line = null;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try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//filereader reads text files in the default encoding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FileReader fileReader = new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FileReader(fname);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//always wrap the filereader in bufferedreader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BufferedReader bufferedReader = new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BufferedReader(fileReader);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while((line = bufferedReader.readLine()) != null)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System.out.println(line);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//always close the file after use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bufferedReader.close();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catch(IOException ex)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System.out.println("Error reading file named '" + fname + "'");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5866765" cy="1965325"/>
            <wp:effectExtent l="0" t="0" r="635" b="635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8 (B)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java.io.*;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PR8B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static void main(String args[])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throws IOException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FileInputStream Fread = new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FileInputStream("Hello.txt");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FileOutputStream Fwrite=new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FileOutputStream("Hello1.txt");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c;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while((c=Fread.read())!=-1)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Fwrite.write((char)c);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System.out.println("File is copied");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Fread.close();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Fwrite.close();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6126480" cy="1576705"/>
            <wp:effectExtent l="0" t="0" r="0" b="825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PRACTICAL NO 8(C)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java.io.*;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class PR8C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static void main(String args[])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throws IOException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roll;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String name,city;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DataInputStream dis=new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DataInputStream(System.in);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File file=new File("Student.txt");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file.createNewFile();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FileWriter writer = new FileWriter(file);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System.out.println("Enter students roll no:");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roll=Integer.parseInt(dis.readLine());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System.out.println("Enter students name:");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name=dis.readLine();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System.out.println("Enter students city:");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city=dis.readLine();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//writing data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writer.write("Roll no is:"+roll);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writer.write("Name is:"+name);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writer.write("City is:"+city);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writer.flush();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writer.close();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System.out.println("Student data is saved into file");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935980" cy="2468245"/>
            <wp:effectExtent l="0" t="0" r="7620" b="635"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PRACTICAL NO 9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PRATICAL NO 9 (A)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CODE-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java.awt.*;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java.awt.event.*;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class PR9A extends Frame implements ActionListener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Label l1,l2;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TextField t1,t2;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Button b1;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public PR9A()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setLayout(new FlowLayout());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b1=new Button("Find");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l1=new Label("Enter the number:");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l2=new Label("The factorial is:");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t1=new TextField();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t2=new TextField();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b1=new Button("Calculate");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add(l1);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add(t1);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add(l2);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add(t2);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add(b1);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b1.addActionListener(this);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public void actionPerformed(ActionEvent ae)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int n,i,f=1;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n=Integer.parseInt(t1.getText());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for(i=1;i&lt;=n;i++)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f=f*i;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t2.setText(""+f);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public static void main(String arg[])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PR9A ob=new PR9A();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ob.setSize(300,30);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ob.setTitle("Calculating Factorial");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ob.setVisible(true);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</w:p>
    <w:p>
      <w:pPr>
        <w:pStyle w:val="8"/>
        <w:rPr>
          <w:rFonts w:hint="default" w:asciiTheme="minorAscii" w:hAnsiTheme="minorAscii"/>
          <w:sz w:val="28"/>
          <w:szCs w:val="28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OUTPUT</w:t>
      </w:r>
      <w:r>
        <w:rPr>
          <w:rFonts w:hint="default" w:asciiTheme="minorAscii" w:hAnsiTheme="minorAscii"/>
          <w:b/>
          <w:bCs/>
          <w:sz w:val="24"/>
          <w:szCs w:val="24"/>
        </w:rPr>
        <w:t>:</w:t>
      </w: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433060" cy="257175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3"/>
                    <a:srcRect l="590" r="72461" b="71746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5869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PRACTICAL NO 9 (B)</w:t>
      </w: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CODE-</w:t>
      </w: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java.awt.*;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java.awt.event.*;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class PR9B extends Frame implements ActionListener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{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Label lstring1, lstring2;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TextField tfstring1, tfstring2;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Button submit;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TextArea display;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PR9B()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{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lstring1 = new Label("String 1 (str1)");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lstring2 = new Label("String 2 (str2)");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tfstring1 = new TextField();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tfstring2 = new TextField();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submit = new Button("Perform Operations");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display = new TextArea("", 2 , 100 , TextArea.SCROLLBARS_NONE);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lstring1.setBounds(10, 40, 100, 20);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tfstring1.setBounds(10, 65, 100, 20);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lstring2.setBounds(120, 40, 100, 20);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tfstring2.setBounds(120, 65, 100, 20);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submit.setBounds(10, 90, 210, 30);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display.setBounds(10, 130, 210, 100);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display.setEditable(false);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add(lstring1);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add(lstring2);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add(tfstring1);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add(tfstring2);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add(submit);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add(display);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submit.addActionListener(this);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setTitle("String Operations");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setSize(230,240);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setLayout(null);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setVisible(true);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addWindowListener(new WindowAdapter()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 xml:space="preserve">{  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public void windowClosing(WindowEvent e)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{  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dispose();  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}  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});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}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public void actionPerformed(ActionEvent e)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{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if(e.getSource()==submit)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{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String str1 = tfstring1.getText();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String str2 = tfstring2.getText();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 xml:space="preserve">StringBuilder sb = new StringBuilder(str2);  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sb.reverse();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String oper = " str1.concat(str2) = " + str1.concat(str2) + "n str1.toLowerCase() = " + str1.toLowerCase() + "n str2.toUpperCase() = " + str2.toUpperCase() + "n str2.trim() = " + str2.trim() + "n str2.replace(' ', '#') = " + str2.replace(' ', '#') + "n str2 reverse : " + sb;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display.setText(oper);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}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}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public static void main(String[] args)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{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new PR9B();</w:t>
      </w:r>
    </w:p>
    <w:p>
      <w:pPr>
        <w:pStyle w:val="7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}</w:t>
      </w:r>
    </w:p>
    <w:p>
      <w:pPr>
        <w:pStyle w:val="7"/>
        <w:rPr>
          <w:rFonts w:ascii="Courier New" w:hAnsi="Courier New" w:cs="Courier New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}</w:t>
      </w: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OUTPUT-</w:t>
      </w: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243705" cy="3237865"/>
            <wp:effectExtent l="0" t="0" r="8255" b="8255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PRACTICAL NO 9 (C)</w:t>
      </w: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CODE-</w:t>
      </w: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 PR9C</w:t>
      </w: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static void main(String args[])</w:t>
      </w: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 d=0;</w:t>
      </w: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 n=20;</w:t>
      </w: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try</w:t>
      </w: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 fraction=n/d;</w:t>
      </w: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System.out.println("This line will not be Executed");</w:t>
      </w: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catch(ArithmeticException e)</w:t>
      </w: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System.out.println("In the catch Block due to Exception="+e);</w:t>
      </w: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System.out.println("End of Main");</w:t>
      </w: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>
      <w:pPr>
        <w:spacing w:line="273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>
      <w:pPr>
        <w:spacing w:line="273" w:lineRule="auto"/>
        <w:jc w:val="left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OUTPUT-</w:t>
      </w:r>
    </w:p>
    <w:p>
      <w:pPr>
        <w:spacing w:line="273" w:lineRule="auto"/>
        <w:jc w:val="left"/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>
        <w:drawing>
          <wp:inline distT="0" distB="0" distL="0" distR="0">
            <wp:extent cx="5965825" cy="1910080"/>
            <wp:effectExtent l="0" t="0" r="8255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/>
          <w:sz w:val="28"/>
          <w:szCs w:val="28"/>
          <w:lang w:val="en-US"/>
        </w:rPr>
      </w:pPr>
    </w:p>
    <w:p>
      <w:pPr>
        <w:pStyle w:val="8"/>
        <w:rPr>
          <w:rFonts w:hint="default"/>
          <w:sz w:val="28"/>
          <w:szCs w:val="28"/>
          <w:lang w:val="en-US"/>
        </w:rPr>
      </w:pPr>
    </w:p>
    <w:p>
      <w:pPr>
        <w:pStyle w:val="8"/>
        <w:rPr>
          <w:rFonts w:hint="default"/>
          <w:sz w:val="28"/>
          <w:szCs w:val="28"/>
          <w:lang w:val="en-US"/>
        </w:rPr>
      </w:pPr>
    </w:p>
    <w:p>
      <w:pPr>
        <w:pStyle w:val="8"/>
        <w:rPr>
          <w:rFonts w:hint="default"/>
          <w:sz w:val="28"/>
          <w:szCs w:val="28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              PRACTICAL NO 10</w:t>
      </w: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PRACTICAL NO 10 (A)</w:t>
      </w: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CODE-</w:t>
      </w: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java.io.*;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java.awt.*;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java.awt.event.*;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java.applet.*;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class Frame1 extends Frame implements ActionListener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String msg="";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Button btnNew,btnSubmit,btnView;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Label lblName,lblAge,lblAddr,lblGender,lblQua;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TextField txtName,txtAge;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TextArea txtAddr,txtAns;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CheckboxGroup ChkGrp;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Checkbox chkMale,chkFemale;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Checkbox chkMca,chkBca,chkBba,chkMba;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Frame1(String name)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{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super(name);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setLayout(new GridLayout(3,2));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lblName = new Label("Name: 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lblAge = new Label("Age: 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lblAddr = new Label("Address : 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lblGender = new Label("Gender: 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lblQua = new Label("Qualification: 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txtName = new TextField(20);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txtAge = new TextField(20);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txtAddr = new TextArea();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ChkGrp = new CheckboxGroup();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chkMale = new Checkbox("Male",ChkGrp,false);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chkFemale = new Checkbox("Female",ChkGrp,false);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chkMca = new Checkbox("MCA");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chkBca = new Checkbox("BCA");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chkMba = new Checkbox("MBA");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chkBba = new Checkbox("BBA");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btnNew = new Button("NEW");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btnSubmit = new Button("SUBMIT");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btnView = new Button("VIEW");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btnNew.addActionListener(this);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btnSubmit.addActionListener(this);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btnView.addActionListener(this);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add(lblName);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add(txtName);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add(lblAge);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add(txtAge);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add(lblAddr);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add(txtAddr);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add(lblGender);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add(chkMale);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add(chkFemale);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add(lblQua);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add(chkBca);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add(chkBba);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add(chkMca);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add(chkMba);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add(btnNew);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add(btnSubmit);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add(btnView);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txtAns = new TextArea();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add(txtAns);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}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public void actionPerformed(ActionEvent ae)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String s="";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boolean b;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FileInputStream Fin;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DataInputStream dis;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FileOutputStream Fout;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DataOutputStream dos;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try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Fout = new FileOutputStream("Biodata.txt",true);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dos = new DataOutputStream(Fout);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String str = ae.getActionCommand();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if(str.equals("SUBMIT"))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s=txtName.getText().trim();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dos.writeUTF(s);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dos.writeInt(Integer.parseInt(txtAge.getText()));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s=txtAddr.getText();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dos.writeUTF(s);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if(chkMale.getState())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dos.writeUTF("Male 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if(chkFemale.getState())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dos.writeUTF("Female 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s="";            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if(chkMca.getState())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s="MCA ";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if(chkBca.getState())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s+="BCA ";                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if(chkBba.getState())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s+="BBA ";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if(chkMba.getState())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s+="MBA ";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s+="!";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dos.writeUTF(s);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Fout.close();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}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if(str.equals("VIEW"))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String tmp,name,addr,gender,qual;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int age;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Fin = new FileInputStream("Biodata.txt");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dis = new DataInputStream(Fin);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int i=0,j;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while(Fin.available()&gt;0)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name = dis.readUTF();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age  = dis.readInt();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addr = dis.readUTF();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gender = dis.readUTF();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qual = dis.readUTF();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if(name.equals(txtName.getText().trim()))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txtAge.setText(age+"");            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txtAddr.setText(addr);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if(gender.equals("Male "))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    chkMale.setState(true);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else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    chkFemale.setState(true);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while(qual.charAt(i)!='!')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    j=qual.indexOf(' ');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    tmp = qual.substring(i,j);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    if(tmp.equals("MCA"))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        chkMca.setState(true);            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    if(tmp.equals("BCA"))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        chkBca.setState(true);            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    if(tmp.equals("BBA"))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        chkBba.setState(true);            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    if(tmp.equals("MBA"))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        chkMba.setState(true);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    i=j+1;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    break;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Fin.close();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if(str.equals("NEW"))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txtName.setText("");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txtAge.setText("");            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txtAddr.setText("");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chkMale.setState(false);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chkFemale.setState(false);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chkMca.setState(false);            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chkBca.setState(false);            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chkBba.setState(false);                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chkMba.setState(false);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catch(Exception e)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System.out.println("The Exception Is : " +e);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class Bio2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public static void main(String args[])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try{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Frame1 F = new Frame1("Biodata");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F.setSize(400,400);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F.show();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}catch(Exception e)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System.out.println(e);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}   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</w:p>
    <w:p>
      <w:pPr>
        <w:pStyle w:val="8"/>
        <w:rPr>
          <w:rFonts w:hint="default" w:asciiTheme="minorAscii" w:hAnsiTheme="minorAscii"/>
          <w:sz w:val="28"/>
          <w:szCs w:val="28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OUTPUT:</w:t>
      </w: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3048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8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933950" cy="428625"/>
            <wp:effectExtent l="0" t="0" r="3810" b="133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/>
          <w:sz w:val="28"/>
          <w:szCs w:val="28"/>
          <w:lang w:val="en-US"/>
        </w:rPr>
      </w:pPr>
    </w:p>
    <w:p>
      <w:pPr>
        <w:pStyle w:val="8"/>
        <w:rPr>
          <w:rFonts w:hint="default"/>
          <w:sz w:val="28"/>
          <w:szCs w:val="28"/>
          <w:lang w:val="en-US"/>
        </w:rPr>
      </w:pPr>
    </w:p>
    <w:p>
      <w:pPr>
        <w:pStyle w:val="8"/>
        <w:rPr>
          <w:rFonts w:hint="default"/>
          <w:sz w:val="28"/>
          <w:szCs w:val="28"/>
          <w:lang w:val="en-US"/>
        </w:rPr>
      </w:pPr>
    </w:p>
    <w:p>
      <w:pPr>
        <w:pStyle w:val="8"/>
        <w:rPr>
          <w:rFonts w:hint="default"/>
          <w:sz w:val="28"/>
          <w:szCs w:val="28"/>
          <w:lang w:val="en-US"/>
        </w:rPr>
      </w:pPr>
    </w:p>
    <w:p>
      <w:pPr>
        <w:pStyle w:val="8"/>
        <w:rPr>
          <w:rFonts w:hint="default"/>
          <w:sz w:val="28"/>
          <w:szCs w:val="28"/>
          <w:lang w:val="en-US"/>
        </w:rPr>
      </w:pPr>
    </w:p>
    <w:p>
      <w:pPr>
        <w:pStyle w:val="8"/>
        <w:rPr>
          <w:rFonts w:hint="default"/>
          <w:sz w:val="28"/>
          <w:szCs w:val="28"/>
          <w:lang w:val="en-US"/>
        </w:rPr>
      </w:pPr>
    </w:p>
    <w:p>
      <w:pPr>
        <w:pStyle w:val="8"/>
        <w:rPr>
          <w:rFonts w:hint="default"/>
          <w:sz w:val="28"/>
          <w:szCs w:val="28"/>
          <w:lang w:val="en-US"/>
        </w:rPr>
      </w:pPr>
    </w:p>
    <w:p>
      <w:pPr>
        <w:pStyle w:val="8"/>
        <w:rPr>
          <w:rFonts w:hint="default"/>
          <w:sz w:val="28"/>
          <w:szCs w:val="28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PRACTICAL NO 10 (B)</w:t>
      </w: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8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CODE-</w:t>
      </w:r>
    </w:p>
    <w:p>
      <w:pPr>
        <w:pStyle w:val="8"/>
        <w:rPr>
          <w:rFonts w:hint="default"/>
          <w:sz w:val="28"/>
          <w:szCs w:val="28"/>
          <w:lang w:val="en-US"/>
        </w:rPr>
      </w:pP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java.awt.*;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java.awt.event.*;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class Calculator implements ActionListener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Frame f=new Frame();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Label l1=new Label("First number");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Label l2=new Label("Second number");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Label l3=new Label("Third number");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TextField t1=new TextField();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TextField t2=new TextField();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TextField t3=new TextField();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Button b1=new Button("Add");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Button b2=new Button("Sub");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Button b3=new Button("Mul");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Button b4=new Button("Div");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Button b5=new Button("Cancel");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Calculator()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//Giving coordinates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t1.setBounds(50,100,100,20);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t2.setBounds(50,140,100,20);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t3.setBounds(50,180,100,20);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t1.setBounds(200,100,100,20);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t2.setBounds(200,140,100,20);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t3.setBounds(200,180,100,20);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b1.setBounds(50,250,50,20);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b2.setBounds(110,250,50,20);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b3.setBounds(170,250,50,20);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b4.setBounds(50,250,50,20);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b5.setBounds(290,250,50,20);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//Adding components to the frame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f.add(l1);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f.add(l2);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f.add(l3);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f.add(t1);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f.add(t2);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f.add(t3);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f.add(b1);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f.add(b2);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f.add(b3);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f.add(b4);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f.add(b5);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b1.addActionListener(this);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b2.addActionListener(this);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b3.addActionListener(this);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b4.addActionListener(this);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b5.addActionListener(this);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f.setLayout(null);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f.setVisible(true);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f.setSize(400,350);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public void actionPerformed(ActionEvent e)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int n1=Integer.parseInt(t1.getText());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int n2=Integer.parseInt(t2.getText());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if(e.getSource()==b1)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t3.setText(String.valueOf(n1+n2));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if(e.getSource()==b2)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t3.setText(String.valueOf(n1-n2));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if(e.getSource()==b3)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t3.setText(String.valueOf(n1*n2));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if(e.getSource()==b4)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t3.setText(String.valueOf(n1/n2));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if(e.getSource()==b5)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System.exit(0);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public static void main(String args[])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{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new Calculator();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}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} </w:t>
      </w:r>
    </w:p>
    <w:p>
      <w:pPr>
        <w:pStyle w:val="8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</w:p>
    <w:p>
      <w:pPr>
        <w:pStyle w:val="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8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O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UTPUT</w:t>
      </w:r>
      <w:r>
        <w:rPr>
          <w:rFonts w:hint="default" w:asciiTheme="minorAscii" w:hAnsiTheme="minorAscii"/>
          <w:b/>
          <w:bCs/>
          <w:sz w:val="24"/>
          <w:szCs w:val="24"/>
        </w:rPr>
        <w:t>:</w:t>
      </w:r>
    </w:p>
    <w:p>
      <w:pPr>
        <w:pStyle w:val="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8"/>
        <w:rPr>
          <w:rFonts w:hint="default"/>
          <w:sz w:val="28"/>
          <w:szCs w:val="28"/>
          <w:lang w:val="en-US"/>
        </w:rPr>
      </w:pPr>
      <w:r>
        <w:drawing>
          <wp:inline distT="0" distB="0" distL="0" distR="0">
            <wp:extent cx="5316855" cy="291084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ursiv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b/>
        <w:bCs/>
        <w:sz w:val="18"/>
        <w:lang w:val="en-IN"/>
      </w:rPr>
    </w:pPr>
    <w:r>
      <w:rPr>
        <w:rFonts w:hint="default"/>
        <w:b/>
        <w:bCs/>
        <w:sz w:val="18"/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b/>
        <w:bCs/>
        <w:sz w:val="18"/>
        <w:lang w:val="en-IN"/>
      </w:rPr>
    </w:pPr>
    <w:r>
      <w:rPr>
        <w:b/>
        <w:bCs/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AduMdH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sz w:val="18"/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IN"/>
      </w:rPr>
    </w:pPr>
    <w:r>
      <w:rPr>
        <w:rFonts w:hint="default"/>
        <w:b/>
        <w:bCs/>
        <w:lang w:val="en-IN"/>
      </w:rPr>
      <w:t xml:space="preserve">NAME- </w:t>
    </w:r>
    <w:r>
      <w:rPr>
        <w:rFonts w:hint="default"/>
        <w:b/>
        <w:bCs/>
        <w:lang w:val="en-US"/>
      </w:rPr>
      <w:t xml:space="preserve">SIDDHESHWAR SARANG                                   </w:t>
    </w:r>
    <w:r>
      <w:rPr>
        <w:rFonts w:hint="default"/>
        <w:b/>
        <w:bCs/>
        <w:lang w:val="en-IN"/>
      </w:rPr>
      <w:t xml:space="preserve">                                                                                    </w:t>
    </w:r>
    <w:r>
      <w:rPr>
        <w:rFonts w:hint="default"/>
        <w:b/>
        <w:bCs/>
        <w:lang w:val="en-US"/>
      </w:rPr>
      <w:t xml:space="preserve">                           </w:t>
    </w:r>
    <w:r>
      <w:rPr>
        <w:rFonts w:hint="default"/>
        <w:b/>
        <w:bCs/>
        <w:lang w:val="en-IN"/>
      </w:rPr>
      <w:t xml:space="preserve">   </w:t>
    </w:r>
    <w:r>
      <w:rPr>
        <w:rFonts w:hint="default"/>
        <w:b/>
        <w:bCs/>
        <w:lang w:val="en-US"/>
      </w:rPr>
      <w:t xml:space="preserve"> SUB- CORE JAVA</w:t>
    </w:r>
    <w:r>
      <w:rPr>
        <w:rFonts w:hint="default"/>
        <w:b/>
        <w:bCs/>
        <w:lang w:val="en-IN"/>
      </w:rPr>
      <w:t xml:space="preserve">                                                              ROLL NO-20410</w:t>
    </w:r>
    <w:r>
      <w:rPr>
        <w:rFonts w:hint="default"/>
        <w:b/>
        <w:bCs/>
        <w:lang w:val="en-US"/>
      </w:rPr>
      <w:t>41</w:t>
    </w:r>
    <w:bookmarkStart w:id="0" w:name="_GoBack"/>
    <w:bookmarkEnd w:id="0"/>
    <w:r>
      <w:rPr>
        <w:rFonts w:hint="default"/>
        <w:b/>
        <w:bCs/>
        <w:lang w:val="en-IN"/>
      </w:rPr>
      <w:t xml:space="preserve">      </w:t>
    </w:r>
    <w:r>
      <w:rPr>
        <w:rFonts w:hint="default"/>
        <w:lang w:val="en-IN"/>
      </w:rPr>
      <w:t xml:space="preserve">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01DCC"/>
    <w:rsid w:val="042979DC"/>
    <w:rsid w:val="049E1742"/>
    <w:rsid w:val="0C085200"/>
    <w:rsid w:val="0E421E40"/>
    <w:rsid w:val="128C4851"/>
    <w:rsid w:val="14B84C2B"/>
    <w:rsid w:val="231E26D3"/>
    <w:rsid w:val="25204125"/>
    <w:rsid w:val="292673F3"/>
    <w:rsid w:val="2EE860E3"/>
    <w:rsid w:val="3C982B28"/>
    <w:rsid w:val="52AC1439"/>
    <w:rsid w:val="561A44BB"/>
    <w:rsid w:val="5A6F68D4"/>
    <w:rsid w:val="5E2B2BAD"/>
    <w:rsid w:val="60437965"/>
    <w:rsid w:val="687D53C5"/>
    <w:rsid w:val="6AEF57BF"/>
    <w:rsid w:val="6D82734D"/>
    <w:rsid w:val="7429780E"/>
    <w:rsid w:val="7D4F70CF"/>
    <w:rsid w:val="7F2E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Plain Text"/>
    <w:basedOn w:val="1"/>
    <w:unhideWhenUsed/>
    <w:qFormat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8">
    <w:name w:val="No Spacing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0" Type="http://schemas.openxmlformats.org/officeDocument/2006/relationships/fontTable" Target="fontTable.xml"/><Relationship Id="rId4" Type="http://schemas.openxmlformats.org/officeDocument/2006/relationships/footer" Target="footer1.xml"/><Relationship Id="rId39" Type="http://schemas.openxmlformats.org/officeDocument/2006/relationships/customXml" Target="../customXml/item1.xml"/><Relationship Id="rId38" Type="http://schemas.openxmlformats.org/officeDocument/2006/relationships/image" Target="media/image32.jpeg"/><Relationship Id="rId37" Type="http://schemas.openxmlformats.org/officeDocument/2006/relationships/image" Target="media/image31.jpeg"/><Relationship Id="rId36" Type="http://schemas.openxmlformats.org/officeDocument/2006/relationships/image" Target="media/image30.jpe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h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Dots"/>
      <sectRole val="1"/>
    </customSectPr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2021-04-06T15:01:00Z</dcterms:created>
  <dc:creator>siddh</dc:creator>
  <cp:lastModifiedBy>Siddheshwar Sarang</cp:lastModifiedBy>
  <dcterms:modified xsi:type="dcterms:W3CDTF">2021-04-10T05:58:42Z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